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B1DFB01" wp14:editId="2833421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60"/>
                                    <w:szCs w:val="160"/>
                                  </w:rPr>
                                  <w:alias w:val="Titre"/>
                                  <w:tag w:val=""/>
                                  <w:id w:val="21150159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C6E" w:rsidRPr="00473CF8" w:rsidRDefault="00A10C6E">
                                    <w:pPr>
                                      <w:pStyle w:val="Titre"/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</w:pPr>
                                    <w:r w:rsidRPr="00473CF8">
                                      <w:rPr>
                                        <w:noProof/>
                                        <w:sz w:val="160"/>
                                        <w:szCs w:val="160"/>
                                      </w:rPr>
                                      <w:t>Lead’s FACTORY</w:t>
                                    </w:r>
                                  </w:p>
                                </w:sdtContent>
                              </w:sdt>
                              <w:p w:rsidR="00A10C6E" w:rsidRPr="00C51740" w:rsidRDefault="00365619">
                                <w:pPr>
                                  <w:pStyle w:val="Sous-titre"/>
                                  <w:ind w:left="144" w:right="7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us-titre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C6E">
                                      <w:rPr>
                                        <w:noProof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</w:rPr>
                                  <w:alias w:val="Citation ou sommaire"/>
                                  <w:tag w:val="Citation ou sommaire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0C6E" w:rsidRPr="00C51740" w:rsidRDefault="00A10C6E">
                                    <w:pPr>
                                      <w:pStyle w:val="Sommaire"/>
                                      <w:spacing w:after="600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Documentation technique et fonctionnelle.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60"/>
                              <w:szCs w:val="160"/>
                            </w:rPr>
                            <w:alias w:val="Titre"/>
                            <w:tag w:val=""/>
                            <w:id w:val="2115015981"/>
                            <w:placeholder>
                              <w:docPart w:val="468AB45ADEE0464099C4D22A5DB7551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10C6E" w:rsidRPr="00473CF8" w:rsidRDefault="00A10C6E">
                              <w:pPr>
                                <w:pStyle w:val="Titre"/>
                                <w:rPr>
                                  <w:noProof/>
                                  <w:sz w:val="160"/>
                                  <w:szCs w:val="160"/>
                                </w:rPr>
                              </w:pPr>
                              <w:r w:rsidRPr="00473CF8">
                                <w:rPr>
                                  <w:noProof/>
                                  <w:sz w:val="160"/>
                                  <w:szCs w:val="160"/>
                                </w:rPr>
                                <w:t>Lead’s FACTORY</w:t>
                              </w:r>
                            </w:p>
                          </w:sdtContent>
                        </w:sdt>
                        <w:p w:rsidR="00A10C6E" w:rsidRPr="00C51740" w:rsidRDefault="001759C3">
                          <w:pPr>
                            <w:pStyle w:val="Sous-titre"/>
                            <w:ind w:left="144" w:right="7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us-titre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0C6E">
                                <w:rPr>
                                  <w:noProof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</w:rPr>
                            <w:alias w:val="Citation ou sommaire"/>
                            <w:tag w:val="Citation ou sommaire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10C6E" w:rsidRPr="00C51740" w:rsidRDefault="00A10C6E">
                              <w:pPr>
                                <w:pStyle w:val="Sommaire"/>
                                <w:spacing w:after="600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Documentation technique et fonctionnelle.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517B0EF9" wp14:editId="78FA3D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C6E" w:rsidRPr="006E4111" w:rsidRDefault="00365619">
                                <w:pPr>
                                  <w:pStyle w:val="Organisation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C6E">
                                      <w:rPr>
                                        <w:noProof/>
                                      </w:rPr>
                                      <w:t>EXOL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10C6E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A10C6E" w:rsidRPr="006E4111" w:rsidRDefault="00A10C6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  <w:tr w:rsidR="00A10C6E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A10C6E" w:rsidRPr="006E4111" w:rsidRDefault="00A10C6E" w:rsidP="00473CF8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Site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10C6E" w:rsidRPr="006E4111" w:rsidRDefault="00A10C6E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http://www.exol.fr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noProof/>
                                        </w:rPr>
                                        <w:alias w:val="Courrier électronique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A10C6E" w:rsidRPr="006E4111" w:rsidRDefault="00A10C6E" w:rsidP="00473CF8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</w:rPr>
                                            <w:t>Eric.wallet@exol.fr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A10C6E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A10C6E" w:rsidRPr="006E4111" w:rsidRDefault="00A10C6E">
                                      <w:pPr>
                                        <w:pStyle w:val="Pieddepage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A10C6E" w:rsidRPr="006E4111" w:rsidRDefault="00A10C6E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A10C6E" w:rsidRPr="006E4111" w:rsidRDefault="00365619">
                          <w:pPr>
                            <w:pStyle w:val="Organisation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C6E">
                                <w:rPr>
                                  <w:noProof/>
                                </w:rPr>
                                <w:t>EXOL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1"/>
                            <w:gridCol w:w="3602"/>
                            <w:gridCol w:w="3602"/>
                          </w:tblGrid>
                          <w:tr w:rsidR="00A10C6E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A10C6E" w:rsidRPr="006E4111" w:rsidRDefault="00A10C6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  <w:tr w:rsidR="00A10C6E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A10C6E" w:rsidRPr="006E4111" w:rsidRDefault="00A10C6E" w:rsidP="00473CF8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</w:rPr>
                                  <w:alias w:val="Site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C6E" w:rsidRPr="006E4111" w:rsidRDefault="00A10C6E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http://www.exol.fr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Courrier électronique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10C6E" w:rsidRPr="006E4111" w:rsidRDefault="00A10C6E" w:rsidP="00473CF8">
                                    <w:pPr>
                                      <w:pStyle w:val="Pieddepag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Eric.wallet@exol.fr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A10C6E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A10C6E" w:rsidRPr="006E4111" w:rsidRDefault="00A10C6E">
                                <w:pPr>
                                  <w:pStyle w:val="Pieddepage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A10C6E" w:rsidRPr="006E4111" w:rsidRDefault="00A10C6E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</w:rPr>
          </w:pPr>
          <w:r w:rsidRPr="002E3E7D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4F3A8C" w:rsidRPr="006E4111" w:rsidRDefault="001C7EAC">
          <w:pPr>
            <w:pStyle w:val="En-ttedetabledesmatires"/>
            <w:rPr>
              <w:noProof/>
            </w:rPr>
          </w:pPr>
          <w:r w:rsidRPr="002E3E7D">
            <w:rPr>
              <w:noProof/>
            </w:rPr>
            <w:t>Table des matières</w:t>
          </w:r>
        </w:p>
        <w:p w:rsidR="00A10C6E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r w:rsidRPr="006E4111">
            <w:rPr>
              <w:color w:val="7F7F7F" w:themeColor="text1" w:themeTint="80"/>
              <w:sz w:val="22"/>
            </w:rPr>
            <w:fldChar w:fldCharType="begin"/>
          </w:r>
          <w:r w:rsidRPr="006E4111">
            <w:instrText>TOC \o "1-1" \h \z \u</w:instrText>
          </w:r>
          <w:r w:rsidRPr="006E4111">
            <w:rPr>
              <w:color w:val="7F7F7F" w:themeColor="text1" w:themeTint="80"/>
              <w:sz w:val="22"/>
            </w:rPr>
            <w:fldChar w:fldCharType="separate"/>
          </w:r>
          <w:hyperlink w:anchor="_Toc424934680" w:history="1">
            <w:r w:rsidR="00A10C6E" w:rsidRPr="001C3904">
              <w:rPr>
                <w:rStyle w:val="Lienhypertexte"/>
              </w:rPr>
              <w:t>Introduction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_Toc424934680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1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365619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1" w:history="1">
            <w:r w:rsidR="00A10C6E" w:rsidRPr="001C3904">
              <w:rPr>
                <w:rStyle w:val="Lienhypertexte"/>
              </w:rPr>
              <w:t>Documentation fonctionnelle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_Toc424934681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2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365619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2" w:history="1">
            <w:r w:rsidR="00A10C6E" w:rsidRPr="001C3904">
              <w:rPr>
                <w:rStyle w:val="Lienhypertexte"/>
              </w:rPr>
              <w:t>Documentation technique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_Toc424934682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3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365619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3" w:history="1">
            <w:r w:rsidR="00A10C6E" w:rsidRPr="001C3904">
              <w:rPr>
                <w:rStyle w:val="Lienhypertexte"/>
              </w:rPr>
              <w:t>Référence de tags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_Toc424934683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4</w:t>
            </w:r>
            <w:r w:rsidR="00A10C6E">
              <w:rPr>
                <w:webHidden/>
              </w:rPr>
              <w:fldChar w:fldCharType="end"/>
            </w:r>
          </w:hyperlink>
        </w:p>
        <w:p w:rsidR="00A10C6E" w:rsidRDefault="00365619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24934684" w:history="1">
            <w:r w:rsidR="00A10C6E" w:rsidRPr="001C3904">
              <w:rPr>
                <w:rStyle w:val="Lienhypertexte"/>
              </w:rPr>
              <w:t>Annexes</w:t>
            </w:r>
            <w:r w:rsidR="00A10C6E">
              <w:rPr>
                <w:webHidden/>
              </w:rPr>
              <w:tab/>
            </w:r>
            <w:r w:rsidR="00A10C6E">
              <w:rPr>
                <w:webHidden/>
              </w:rPr>
              <w:fldChar w:fldCharType="begin"/>
            </w:r>
            <w:r w:rsidR="00A10C6E">
              <w:rPr>
                <w:webHidden/>
              </w:rPr>
              <w:instrText xml:space="preserve"> PAGEREF _Toc424934684 \h </w:instrText>
            </w:r>
            <w:r w:rsidR="00A10C6E">
              <w:rPr>
                <w:webHidden/>
              </w:rPr>
            </w:r>
            <w:r w:rsidR="00A10C6E">
              <w:rPr>
                <w:webHidden/>
              </w:rPr>
              <w:fldChar w:fldCharType="separate"/>
            </w:r>
            <w:r w:rsidR="00A10C6E">
              <w:rPr>
                <w:webHidden/>
              </w:rPr>
              <w:t>8</w:t>
            </w:r>
            <w:r w:rsidR="00A10C6E"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</w:rPr>
          </w:pPr>
          <w:r w:rsidRPr="006E4111">
            <w:rPr>
              <w:noProof/>
            </w:rPr>
            <w:fldChar w:fldCharType="end"/>
          </w:r>
        </w:p>
      </w:sdtContent>
    </w:sdt>
    <w:p w:rsidR="004F3A8C" w:rsidRPr="002E3E7D" w:rsidRDefault="004F3A8C">
      <w:pPr>
        <w:rPr>
          <w:noProof/>
        </w:rPr>
      </w:pPr>
    </w:p>
    <w:p w:rsidR="004F3A8C" w:rsidRPr="002E3E7D" w:rsidRDefault="004F3A8C">
      <w:pPr>
        <w:rPr>
          <w:noProof/>
        </w:rPr>
        <w:sectPr w:rsidR="004F3A8C" w:rsidRPr="002E3E7D">
          <w:headerReference w:type="defaul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0" w:name="_Toc424934680"/>
    <w:p w:rsidR="004F3A8C" w:rsidRPr="002E3E7D" w:rsidRDefault="001C7EAC">
      <w:pPr>
        <w:pStyle w:val="Titre1"/>
        <w:rPr>
          <w:noProof/>
        </w:rPr>
      </w:pPr>
      <w:r w:rsidRPr="002E3E7D">
        <w:rPr>
          <w:noProof/>
          <w:lang w:eastAsia="fr-F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3308BAB7" wp14:editId="70EFC523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CitationCar"/>
                                <w:i/>
                                <w:iCs/>
                              </w:rPr>
                              <w:id w:val="-426426330"/>
                              <w:temporary/>
                              <w:showingPlcHdr/>
                            </w:sdtPr>
                            <w:sdtEndPr>
                              <w:rPr>
                                <w:rStyle w:val="Policepardfaut"/>
                              </w:rPr>
                            </w:sdtEndPr>
                            <w:sdtContent>
                              <w:p w:rsidR="00A10C6E" w:rsidRDefault="00A10C6E">
                                <w:pPr>
                                  <w:pStyle w:val="Citation"/>
                                </w:pPr>
                                <w:r w:rsidRPr="006E4111">
                                  <w:rPr>
                                    <w:noProof/>
                                  </w:rPr>
                                  <w:t xml:space="preserve">« Vous avez quelque chose de très important à dire à vos lecteurs ? </w:t>
                                </w:r>
                                <w:r>
                                  <w:rPr>
                                    <w:noProof/>
                                  </w:rPr>
                                  <w:br/>
                                </w:r>
                                <w:r w:rsidRPr="006E4111">
                                  <w:rPr>
                                    <w:noProof/>
                                  </w:rPr>
                                  <w:t>Mettez-le en évidence au moyen d’un encadré. 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sdt>
                      <w:sdtPr>
                        <w:rPr>
                          <w:rStyle w:val="CitationCar"/>
                          <w:i/>
                          <w:iCs/>
                        </w:rPr>
                        <w:id w:val="-426426330"/>
                        <w:temporary/>
                        <w:showingPlcHdr/>
                      </w:sdtPr>
                      <w:sdtEndPr>
                        <w:rPr>
                          <w:rStyle w:val="Policepardfaut"/>
                        </w:rPr>
                      </w:sdtEndPr>
                      <w:sdtContent>
                        <w:p w:rsidR="00A10C6E" w:rsidRDefault="00A10C6E">
                          <w:pPr>
                            <w:pStyle w:val="Citation"/>
                          </w:pPr>
                          <w:r w:rsidRPr="006E4111">
                            <w:rPr>
                              <w:noProof/>
                            </w:rPr>
                            <w:t xml:space="preserve">« Vous avez quelque chose de très important à dire à vos lecteurs ? </w:t>
                          </w:r>
                          <w:r>
                            <w:rPr>
                              <w:noProof/>
                            </w:rPr>
                            <w:br/>
                          </w:r>
                          <w:r w:rsidRPr="006E4111">
                            <w:rPr>
                              <w:noProof/>
                            </w:rPr>
                            <w:t>Mettez-le en évidence au moyen d’un encadré. »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473CF8">
        <w:rPr>
          <w:noProof/>
        </w:rPr>
        <w:t>Introduction</w:t>
      </w:r>
      <w:bookmarkEnd w:id="0"/>
    </w:p>
    <w:p w:rsidR="004F3A8C" w:rsidRDefault="004F3A8C">
      <w:pPr>
        <w:pStyle w:val="Signature"/>
        <w:rPr>
          <w:noProof/>
        </w:rPr>
      </w:pPr>
    </w:p>
    <w:p w:rsidR="003330C7" w:rsidRDefault="003330C7">
      <w:pPr>
        <w:pStyle w:val="Signature"/>
        <w:rPr>
          <w:noProof/>
        </w:rPr>
      </w:pPr>
    </w:p>
    <w:p w:rsidR="003330C7" w:rsidRDefault="003330C7">
      <w:pPr>
        <w:pStyle w:val="Signature"/>
        <w:rPr>
          <w:noProof/>
        </w:rPr>
      </w:pPr>
    </w:p>
    <w:p w:rsidR="003330C7" w:rsidRDefault="003330C7">
      <w:pPr>
        <w:rPr>
          <w:noProof/>
          <w:color w:val="595959" w:themeColor="text1" w:themeTint="A6"/>
          <w:kern w:val="20"/>
        </w:rPr>
      </w:pPr>
      <w:r>
        <w:rPr>
          <w:noProof/>
        </w:rPr>
        <w:br w:type="page"/>
      </w:r>
    </w:p>
    <w:p w:rsidR="003330C7" w:rsidRDefault="003330C7" w:rsidP="003330C7">
      <w:pPr>
        <w:pStyle w:val="Titre1"/>
        <w:rPr>
          <w:noProof/>
        </w:rPr>
      </w:pPr>
      <w:r>
        <w:rPr>
          <w:noProof/>
        </w:rPr>
        <w:lastRenderedPageBreak/>
        <w:t>Installation</w:t>
      </w:r>
    </w:p>
    <w:p w:rsidR="003330C7" w:rsidRDefault="0045174B">
      <w:pPr>
        <w:pStyle w:val="Signature"/>
        <w:rPr>
          <w:noProof/>
        </w:rPr>
      </w:pPr>
      <w:r>
        <w:rPr>
          <w:noProof/>
        </w:rPr>
        <w:t>Un projet Lead’s factory se presente avec deux éléments :</w:t>
      </w:r>
    </w:p>
    <w:p w:rsidR="0045174B" w:rsidRDefault="0045174B">
      <w:pPr>
        <w:pStyle w:val="Signature"/>
        <w:rPr>
          <w:noProof/>
        </w:rPr>
      </w:pPr>
    </w:p>
    <w:p w:rsidR="0045174B" w:rsidRDefault="0045174B">
      <w:pPr>
        <w:pStyle w:val="Signature"/>
        <w:rPr>
          <w:noProof/>
        </w:rPr>
      </w:pPr>
      <w:r>
        <w:rPr>
          <w:noProof/>
        </w:rPr>
        <w:t>1 – Une archive des fichiers du serveur.</w:t>
      </w:r>
    </w:p>
    <w:p w:rsidR="003330C7" w:rsidRDefault="0045174B">
      <w:pPr>
        <w:pStyle w:val="Signature"/>
        <w:rPr>
          <w:noProof/>
        </w:rPr>
      </w:pPr>
      <w:r>
        <w:rPr>
          <w:noProof/>
        </w:rPr>
        <w:t>2 – Un Dump de la base SQL</w:t>
      </w:r>
    </w:p>
    <w:p w:rsidR="0045174B" w:rsidRDefault="0045174B">
      <w:pPr>
        <w:pStyle w:val="Signature"/>
        <w:rPr>
          <w:noProof/>
        </w:rPr>
      </w:pPr>
    </w:p>
    <w:p w:rsidR="008B4E82" w:rsidRDefault="008B4E82">
      <w:pPr>
        <w:pStyle w:val="Signature"/>
        <w:rPr>
          <w:noProof/>
        </w:rPr>
      </w:pPr>
      <w:r>
        <w:rPr>
          <w:noProof/>
        </w:rPr>
        <w:t>Pré-requis</w:t>
      </w:r>
    </w:p>
    <w:p w:rsidR="008B4E82" w:rsidRDefault="008B4E82">
      <w:pPr>
        <w:pStyle w:val="Signature"/>
        <w:rPr>
          <w:noProof/>
        </w:rPr>
      </w:pP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 xml:space="preserve">Une version récente de Java pour le module segmentation marketing de la lead’s factory : </w:t>
      </w:r>
      <w:hyperlink r:id="rId12" w:history="1">
        <w:r w:rsidRPr="00B87709">
          <w:rPr>
            <w:rStyle w:val="Lienhypertexte"/>
            <w:noProof/>
          </w:rPr>
          <w:t>https://www.elastic.co/guide/en/elasticsearch/guide/current/_installing_elasticsearch.html</w:t>
        </w:r>
      </w:hyperlink>
    </w:p>
    <w:p w:rsidR="008B4E82" w:rsidRDefault="008B4E82" w:rsidP="008B4E82">
      <w:pPr>
        <w:pStyle w:val="Signature"/>
        <w:ind w:left="720"/>
        <w:rPr>
          <w:noProof/>
        </w:rPr>
      </w:pP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>PHP 5.5 minimum</w:t>
      </w:r>
    </w:p>
    <w:p w:rsidR="008B4E82" w:rsidRDefault="008B4E82" w:rsidP="008B4E82">
      <w:pPr>
        <w:pStyle w:val="Signature"/>
        <w:numPr>
          <w:ilvl w:val="0"/>
          <w:numId w:val="11"/>
        </w:numPr>
        <w:rPr>
          <w:noProof/>
        </w:rPr>
      </w:pPr>
      <w:r>
        <w:rPr>
          <w:noProof/>
        </w:rPr>
        <w:t>MySQL  5.4 minimum</w:t>
      </w:r>
    </w:p>
    <w:p w:rsidR="0045174B" w:rsidRDefault="0045174B" w:rsidP="0045174B">
      <w:pPr>
        <w:pStyle w:val="Titre2"/>
        <w:rPr>
          <w:noProof/>
        </w:rPr>
      </w:pPr>
      <w:bookmarkStart w:id="1" w:name="_GoBack"/>
      <w:bookmarkEnd w:id="1"/>
      <w:r>
        <w:rPr>
          <w:noProof/>
        </w:rPr>
        <w:t>Les fichiers</w:t>
      </w:r>
    </w:p>
    <w:p w:rsidR="0045174B" w:rsidRPr="0045174B" w:rsidRDefault="0045174B" w:rsidP="0045174B">
      <w:r>
        <w:t xml:space="preserve">Les fichiers sont à copier dans le </w:t>
      </w:r>
      <w:proofErr w:type="spellStart"/>
      <w:r>
        <w:t>VHost</w:t>
      </w:r>
      <w:proofErr w:type="spellEnd"/>
      <w:r>
        <w:t xml:space="preserve"> applicatif. Il faut s’assurer que les droits sont positionnés en www-data et 775.</w:t>
      </w: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Le Dump</w:t>
      </w:r>
    </w:p>
    <w:p w:rsidR="0045174B" w:rsidRDefault="0045174B" w:rsidP="0045174B">
      <w:r>
        <w:t xml:space="preserve">Le dump doit </w:t>
      </w:r>
      <w:proofErr w:type="spellStart"/>
      <w:r>
        <w:t>etre</w:t>
      </w:r>
      <w:proofErr w:type="spellEnd"/>
      <w:r>
        <w:t xml:space="preserve"> importé dans votre base MySQL</w:t>
      </w:r>
    </w:p>
    <w:p w:rsidR="0045174B" w:rsidRDefault="0045174B" w:rsidP="00AB66DB">
      <w:pPr>
        <w:pStyle w:val="PrformatHTML"/>
        <w:pBdr>
          <w:top w:val="single" w:sz="6" w:space="7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–h 127.0.0.1 –u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root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–p  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mabase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 &lt; 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mon_fichier_sql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45174B" w:rsidRDefault="0045174B" w:rsidP="0045174B"/>
    <w:p w:rsidR="0045174B" w:rsidRDefault="0045174B" w:rsidP="0045174B">
      <w:proofErr w:type="spellStart"/>
      <w:proofErr w:type="gramStart"/>
      <w:r>
        <w:t>mabase</w:t>
      </w:r>
      <w:proofErr w:type="spellEnd"/>
      <w:proofErr w:type="gramEnd"/>
      <w:r>
        <w:t xml:space="preserve"> : Nom de la base de données sur votre serveur. Cette base doit </w:t>
      </w:r>
      <w:proofErr w:type="spellStart"/>
      <w:r>
        <w:t>etre</w:t>
      </w:r>
      <w:proofErr w:type="spellEnd"/>
      <w:r>
        <w:t xml:space="preserve"> en UTF8_Unicode_CI.</w:t>
      </w:r>
    </w:p>
    <w:p w:rsidR="0045174B" w:rsidRDefault="0045174B" w:rsidP="0045174B">
      <w:proofErr w:type="spellStart"/>
      <w:proofErr w:type="gramStart"/>
      <w:r>
        <w:t>mon_fichier_sql</w:t>
      </w:r>
      <w:proofErr w:type="spellEnd"/>
      <w:proofErr w:type="gramEnd"/>
      <w:r>
        <w:t> : Fichier SQL à importer</w:t>
      </w:r>
    </w:p>
    <w:p w:rsidR="0045174B" w:rsidRPr="0045174B" w:rsidRDefault="0045174B" w:rsidP="0045174B"/>
    <w:p w:rsidR="0045174B" w:rsidRDefault="0045174B" w:rsidP="0045174B">
      <w:pPr>
        <w:pStyle w:val="Titre2"/>
        <w:rPr>
          <w:noProof/>
        </w:rPr>
      </w:pPr>
      <w:r>
        <w:rPr>
          <w:noProof/>
        </w:rPr>
        <w:lastRenderedPageBreak/>
        <w:t>ElasticSearch</w:t>
      </w:r>
    </w:p>
    <w:p w:rsidR="0045174B" w:rsidRDefault="0045174B" w:rsidP="0045174B">
      <w:proofErr w:type="spellStart"/>
      <w:r>
        <w:t>ElasticSearch</w:t>
      </w:r>
      <w:proofErr w:type="spellEnd"/>
      <w:r>
        <w:t xml:space="preserve"> se trouve dans le dossier </w:t>
      </w:r>
      <w:proofErr w:type="spellStart"/>
      <w:r>
        <w:t>install</w:t>
      </w:r>
      <w:proofErr w:type="spellEnd"/>
      <w:r>
        <w:t xml:space="preserve"> de la </w:t>
      </w:r>
      <w:proofErr w:type="spellStart"/>
      <w:r>
        <w:t>lead’s</w:t>
      </w:r>
      <w:proofErr w:type="spellEnd"/>
      <w:r>
        <w:t>.</w:t>
      </w:r>
    </w:p>
    <w:p w:rsidR="0045174B" w:rsidRDefault="00365619" w:rsidP="0045174B">
      <w:pPr>
        <w:pStyle w:val="Paragraphedeliste"/>
        <w:numPr>
          <w:ilvl w:val="0"/>
          <w:numId w:val="8"/>
        </w:numPr>
      </w:pPr>
      <w:hyperlink r:id="rId13" w:history="1">
        <w:r w:rsidR="0045174B" w:rsidRPr="00B87709">
          <w:rPr>
            <w:rStyle w:val="Lienhypertexte"/>
          </w:rPr>
          <w:t>https://github.com/tellaw/leadsfactory/tree/master/Install</w:t>
        </w:r>
      </w:hyperlink>
    </w:p>
    <w:p w:rsidR="0045174B" w:rsidRDefault="0045174B" w:rsidP="0045174B">
      <w:r>
        <w:t xml:space="preserve">Pour Installer </w:t>
      </w:r>
      <w:proofErr w:type="spellStart"/>
      <w:r>
        <w:t>ElasticSearch</w:t>
      </w:r>
      <w:proofErr w:type="spellEnd"/>
      <w:r>
        <w:t xml:space="preserve"> : 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 xml:space="preserve">Le </w:t>
      </w:r>
      <w:proofErr w:type="spellStart"/>
      <w:r>
        <w:t>dezipper</w:t>
      </w:r>
      <w:proofErr w:type="spellEnd"/>
      <w:r>
        <w:t xml:space="preserve"> dans le dossier de destination.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 xml:space="preserve">Lui donner les droits souhaités (vous pouvez lui attribuer www-data) via un </w:t>
      </w:r>
      <w:proofErr w:type="spellStart"/>
      <w:r>
        <w:t>chown</w:t>
      </w:r>
      <w:proofErr w:type="spellEnd"/>
    </w:p>
    <w:p w:rsidR="0045174B" w:rsidRDefault="0045174B" w:rsidP="0045174B">
      <w:pPr>
        <w:pStyle w:val="Paragraphedeliste"/>
        <w:numPr>
          <w:ilvl w:val="0"/>
          <w:numId w:val="9"/>
        </w:numPr>
      </w:pPr>
      <w:proofErr w:type="spellStart"/>
      <w:r>
        <w:t>Dezipper</w:t>
      </w:r>
      <w:proofErr w:type="spellEnd"/>
      <w:r>
        <w:t xml:space="preserve"> et copier </w:t>
      </w:r>
      <w:proofErr w:type="spellStart"/>
      <w:r>
        <w:t>head</w:t>
      </w:r>
      <w:proofErr w:type="spellEnd"/>
      <w:r>
        <w:t xml:space="preserve"> et gui dans un dossier plugins à la racine (le créer si il n’existe pas).</w:t>
      </w:r>
    </w:p>
    <w:p w:rsidR="0045174B" w:rsidRDefault="0045174B" w:rsidP="0045174B">
      <w:pPr>
        <w:pStyle w:val="Paragraphedeliste"/>
        <w:numPr>
          <w:ilvl w:val="0"/>
          <w:numId w:val="9"/>
        </w:numPr>
      </w:pPr>
      <w:r>
        <w:t>Copier le script de lancement automatique</w:t>
      </w:r>
      <w:r w:rsidR="00AB66DB">
        <w:t xml:space="preserve"> (</w:t>
      </w:r>
      <w:proofErr w:type="spellStart"/>
      <w:r w:rsidR="00AB66DB">
        <w:t>elasticsearch</w:t>
      </w:r>
      <w:proofErr w:type="spellEnd"/>
      <w:r w:rsidR="00AB66DB">
        <w:t>)</w:t>
      </w:r>
      <w:r>
        <w:t xml:space="preserve"> en prenant soin d’adapter le chemin avec celui ou vous avez installé </w:t>
      </w:r>
      <w:proofErr w:type="spellStart"/>
      <w:r>
        <w:t>ElasticSearch</w:t>
      </w:r>
      <w:proofErr w:type="spellEnd"/>
      <w:r>
        <w:t>.</w:t>
      </w:r>
    </w:p>
    <w:p w:rsidR="0045174B" w:rsidRDefault="0045174B" w:rsidP="0045174B">
      <w:pPr>
        <w:pStyle w:val="Paragraphedeliste"/>
        <w:numPr>
          <w:ilvl w:val="1"/>
          <w:numId w:val="8"/>
        </w:numPr>
      </w:pPr>
      <w:r w:rsidRPr="0045174B">
        <w:t>ES_HOME=/var/www/elasticsearch-1.7.1</w:t>
      </w:r>
    </w:p>
    <w:p w:rsidR="0045174B" w:rsidRDefault="00AB66DB" w:rsidP="0045174B">
      <w:pPr>
        <w:pStyle w:val="Paragraphedeliste"/>
        <w:numPr>
          <w:ilvl w:val="0"/>
          <w:numId w:val="9"/>
        </w:numPr>
      </w:pPr>
      <w:r>
        <w:t xml:space="preserve">Fixez ses droits : </w:t>
      </w:r>
    </w:p>
    <w:p w:rsidR="00AB66DB" w:rsidRPr="00AB66DB" w:rsidRDefault="00AB66DB" w:rsidP="00AB66DB">
      <w:pPr>
        <w:pStyle w:val="Paragraphedeliste"/>
        <w:numPr>
          <w:ilvl w:val="1"/>
          <w:numId w:val="9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</w:t>
      </w: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chmod 0755 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init.d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elasticsearch</w:t>
      </w:r>
      <w:proofErr w:type="spellEnd"/>
    </w:p>
    <w:p w:rsidR="00AB66DB" w:rsidRDefault="00AB66DB" w:rsidP="0045174B">
      <w:pPr>
        <w:pStyle w:val="Paragraphedeliste"/>
        <w:numPr>
          <w:ilvl w:val="0"/>
          <w:numId w:val="9"/>
        </w:numPr>
      </w:pPr>
      <w:proofErr w:type="gramStart"/>
      <w:r>
        <w:t>Ajoutez le</w:t>
      </w:r>
      <w:proofErr w:type="gramEnd"/>
      <w:r>
        <w:t xml:space="preserve"> au lancement automatique</w:t>
      </w:r>
    </w:p>
    <w:p w:rsidR="00AB66DB" w:rsidRPr="00AB66DB" w:rsidRDefault="00AB66DB" w:rsidP="00AB66DB">
      <w:pPr>
        <w:pStyle w:val="Paragraphedeliste"/>
        <w:numPr>
          <w:ilvl w:val="1"/>
          <w:numId w:val="9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sudo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update-</w:t>
      </w: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rc.d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elasticsearch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defaults</w:t>
      </w:r>
    </w:p>
    <w:p w:rsidR="00AB66DB" w:rsidRPr="0045174B" w:rsidRDefault="00AB66DB" w:rsidP="0045174B">
      <w:pPr>
        <w:pStyle w:val="Paragraphedeliste"/>
        <w:numPr>
          <w:ilvl w:val="0"/>
          <w:numId w:val="9"/>
        </w:numPr>
      </w:pPr>
      <w:proofErr w:type="spellStart"/>
      <w:r>
        <w:t>Executez</w:t>
      </w:r>
      <w:proofErr w:type="spellEnd"/>
      <w:r>
        <w:t xml:space="preserve"> un lancement manuel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45174B" w:rsidRDefault="0045174B">
      <w:pPr>
        <w:pStyle w:val="Signature"/>
        <w:rPr>
          <w:noProof/>
        </w:rPr>
      </w:pP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Kibana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Le </w:t>
      </w:r>
      <w:proofErr w:type="spellStart"/>
      <w:r>
        <w:t>dezipper</w:t>
      </w:r>
      <w:proofErr w:type="spellEnd"/>
      <w:r>
        <w:t xml:space="preserve"> dans le dossier de destination (l’archive se trouve dans le dossier Install de la leads)</w:t>
      </w:r>
      <w:proofErr w:type="gramStart"/>
      <w:r>
        <w:t>..</w:t>
      </w:r>
      <w:proofErr w:type="gramEnd"/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Lui donner les droits souhaités (vous pouvez lui attribuer www-data) via un </w:t>
      </w:r>
      <w:proofErr w:type="spellStart"/>
      <w:r>
        <w:t>chown</w:t>
      </w:r>
      <w:proofErr w:type="spellEnd"/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>Copier le script de lancement automatique (</w:t>
      </w:r>
      <w:proofErr w:type="spellStart"/>
      <w:r>
        <w:t>kibana</w:t>
      </w:r>
      <w:proofErr w:type="spellEnd"/>
      <w:r>
        <w:t xml:space="preserve">) en prenant soin d’adapter le chemin avec celui ou vous avez installé </w:t>
      </w:r>
      <w:proofErr w:type="spellStart"/>
      <w:r>
        <w:t>ElasticSearch</w:t>
      </w:r>
      <w:proofErr w:type="spellEnd"/>
      <w:r>
        <w:t>.</w:t>
      </w:r>
    </w:p>
    <w:p w:rsidR="00AB66DB" w:rsidRDefault="00AB66DB" w:rsidP="00AB66DB">
      <w:pPr>
        <w:pStyle w:val="Paragraphedeliste"/>
        <w:numPr>
          <w:ilvl w:val="1"/>
          <w:numId w:val="10"/>
        </w:numPr>
      </w:pPr>
      <w:r w:rsidRPr="00AB66DB">
        <w:t>DAEMON=/var/www/kibana-4.1.1-linux-x64/bin/$NAME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r>
        <w:t xml:space="preserve">Fixez ses droits : </w:t>
      </w:r>
    </w:p>
    <w:p w:rsidR="00AB66DB" w:rsidRPr="00AB66DB" w:rsidRDefault="00AB66DB" w:rsidP="00AB66DB">
      <w:pPr>
        <w:pStyle w:val="Paragraphedeliste"/>
        <w:numPr>
          <w:ilvl w:val="1"/>
          <w:numId w:val="10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</w:t>
      </w: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 chmod 0755 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etc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init.d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kibana</w:t>
      </w:r>
      <w:proofErr w:type="spellEnd"/>
    </w:p>
    <w:p w:rsidR="00AB66DB" w:rsidRDefault="00AB66DB" w:rsidP="00AB66DB">
      <w:pPr>
        <w:pStyle w:val="Paragraphedeliste"/>
        <w:numPr>
          <w:ilvl w:val="0"/>
          <w:numId w:val="10"/>
        </w:numPr>
      </w:pPr>
      <w:proofErr w:type="gramStart"/>
      <w:r>
        <w:t>Ajoutez le</w:t>
      </w:r>
      <w:proofErr w:type="gramEnd"/>
      <w:r>
        <w:t xml:space="preserve"> au lancement automatique</w:t>
      </w:r>
    </w:p>
    <w:p w:rsidR="00AB66DB" w:rsidRPr="00AB66DB" w:rsidRDefault="00AB66DB" w:rsidP="00AB66DB">
      <w:pPr>
        <w:pStyle w:val="Paragraphedeliste"/>
        <w:numPr>
          <w:ilvl w:val="1"/>
          <w:numId w:val="10"/>
        </w:numPr>
        <w:pBdr>
          <w:top w:val="single" w:sz="6" w:space="2" w:color="313131"/>
          <w:left w:val="single" w:sz="24" w:space="12" w:color="313131"/>
          <w:bottom w:val="single" w:sz="6" w:space="2" w:color="313131"/>
          <w:right w:val="single" w:sz="6" w:space="12" w:color="31313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6" w:lineRule="atLeast"/>
        <w:rPr>
          <w:rFonts w:ascii="Courier New" w:eastAsia="Times New Roman" w:hAnsi="Courier New" w:cs="Courier New"/>
          <w:color w:val="000000"/>
          <w:lang w:eastAsia="fr-FR"/>
        </w:rPr>
      </w:pP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sudo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update-</w:t>
      </w:r>
      <w:proofErr w:type="spellStart"/>
      <w:r w:rsidRPr="00AB66DB">
        <w:rPr>
          <w:rFonts w:ascii="Courier New" w:eastAsia="Times New Roman" w:hAnsi="Courier New" w:cs="Courier New"/>
          <w:color w:val="000000"/>
          <w:lang w:eastAsia="fr-FR"/>
        </w:rPr>
        <w:t>rc.d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kibana</w:t>
      </w:r>
      <w:proofErr w:type="spellEnd"/>
      <w:r w:rsidRPr="00AB66DB">
        <w:rPr>
          <w:rFonts w:ascii="Courier New" w:eastAsia="Times New Roman" w:hAnsi="Courier New" w:cs="Courier New"/>
          <w:color w:val="000000"/>
          <w:lang w:eastAsia="fr-FR"/>
        </w:rPr>
        <w:t xml:space="preserve"> defaults</w:t>
      </w:r>
    </w:p>
    <w:p w:rsidR="00AB66DB" w:rsidRDefault="00AB66DB" w:rsidP="00AB66DB">
      <w:pPr>
        <w:pStyle w:val="Paragraphedeliste"/>
        <w:numPr>
          <w:ilvl w:val="0"/>
          <w:numId w:val="10"/>
        </w:numPr>
      </w:pPr>
      <w:proofErr w:type="spellStart"/>
      <w:r>
        <w:t>Executez</w:t>
      </w:r>
      <w:proofErr w:type="spellEnd"/>
      <w:r>
        <w:t xml:space="preserve"> un lancement manuel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F44E6D" w:rsidRPr="0045174B" w:rsidRDefault="00F44E6D" w:rsidP="00F44E6D">
      <w:pPr>
        <w:pStyle w:val="Paragraphedeliste"/>
      </w:pPr>
    </w:p>
    <w:p w:rsidR="0045174B" w:rsidRDefault="0045174B" w:rsidP="0045174B">
      <w:pPr>
        <w:pStyle w:val="Titre2"/>
        <w:rPr>
          <w:noProof/>
        </w:rPr>
      </w:pPr>
      <w:r>
        <w:rPr>
          <w:noProof/>
        </w:rPr>
        <w:t>La Crontab</w:t>
      </w:r>
    </w:p>
    <w:p w:rsidR="00AB66DB" w:rsidRDefault="00AB66DB" w:rsidP="00AB66DB">
      <w:r>
        <w:t xml:space="preserve">Configurer la </w:t>
      </w:r>
      <w:proofErr w:type="spellStart"/>
      <w:r>
        <w:t>crontab</w:t>
      </w:r>
      <w:proofErr w:type="spellEnd"/>
      <w:r>
        <w:t xml:space="preserve"> suivante pour l’utilisateur www-data :</w:t>
      </w:r>
    </w:p>
    <w:p w:rsidR="00AB66DB" w:rsidRPr="00AB66DB" w:rsidRDefault="00AB66DB" w:rsidP="00AB66DB">
      <w:r>
        <w:t xml:space="preserve">&gt; </w:t>
      </w:r>
      <w:proofErr w:type="spellStart"/>
      <w:proofErr w:type="gramStart"/>
      <w:r>
        <w:t>crontab</w:t>
      </w:r>
      <w:proofErr w:type="spellEnd"/>
      <w:proofErr w:type="gramEnd"/>
      <w:r>
        <w:t xml:space="preserve"> –u www-data -e</w:t>
      </w:r>
    </w:p>
    <w:p w:rsidR="00AB66DB" w:rsidRPr="00AB66DB" w:rsidRDefault="00AB66DB" w:rsidP="00AB66DB">
      <w:pPr>
        <w:pStyle w:val="PrformatHTML"/>
        <w:pBdr>
          <w:top w:val="single" w:sz="6" w:space="7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*/5 * * * * cd /data/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apps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/leads-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current;php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/console 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leadsfactory:crontasks:run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&gt; /data/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apps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/leads-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factory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shared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app</w:t>
      </w:r>
      <w:proofErr w:type="spellEnd"/>
      <w:r w:rsidRPr="00AB66DB"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/logs/cron-leadsfactory.log</w:t>
      </w:r>
    </w:p>
    <w:p w:rsidR="00AB66DB" w:rsidRDefault="00AB66DB" w:rsidP="00AB66DB"/>
    <w:p w:rsidR="00AB66DB" w:rsidRDefault="00AB66DB" w:rsidP="00AB66DB">
      <w:r>
        <w:t xml:space="preserve">Pensez à adapter les chemins de cette </w:t>
      </w:r>
      <w:proofErr w:type="spellStart"/>
      <w:r>
        <w:t>crontab</w:t>
      </w:r>
      <w:proofErr w:type="spellEnd"/>
      <w:r>
        <w:t xml:space="preserve"> avec le chemin de votre installation.</w:t>
      </w:r>
    </w:p>
    <w:p w:rsidR="004F3A8C" w:rsidRPr="002E3E7D" w:rsidRDefault="00473CF8">
      <w:pPr>
        <w:pStyle w:val="Titre1"/>
        <w:rPr>
          <w:noProof/>
        </w:rPr>
      </w:pPr>
      <w:bookmarkStart w:id="2" w:name="_Toc424934681"/>
      <w:r>
        <w:rPr>
          <w:noProof/>
        </w:rPr>
        <w:lastRenderedPageBreak/>
        <w:t>Documentation fonctionnelle</w:t>
      </w:r>
      <w:bookmarkEnd w:id="2"/>
    </w:p>
    <w:sdt>
      <w:sdtPr>
        <w:rPr>
          <w:noProof/>
        </w:rPr>
        <w:id w:val="-1966651039"/>
        <w:temporary/>
        <w:showingPlcHdr/>
        <w:text/>
      </w:sdtPr>
      <w:sdtEndPr/>
      <w:sdtContent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Utilisez cette section pour fournir un bref résumé de vos données financières, en mettant en évidence les faits saillants.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 xml:space="preserve">C’est également l’endroit idéal pour insérer quelques graphiques afin d’illustrer les principales informations financières. Pour ajouter un graphique, dans l’onglet Insertion, cliquez sur Graphique. Le graphique est automatiquement adapté à l’aspect de votre rapport. 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Vous avez besoin d’aide pour choisir un type de graphique ? Aucun souci.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 xml:space="preserve">Pour afficher les valeurs d’une catégorie à une autre, par exemple pour comparer les chiffres d’affaires de différentes unités commerciales, essayez un histogramme ou un graphique à barres. </w:t>
          </w:r>
        </w:p>
        <w:p w:rsidR="004F3A8C" w:rsidRPr="002E3E7D" w:rsidRDefault="001C7EAC">
          <w:pPr>
            <w:pStyle w:val="Listepuces"/>
            <w:rPr>
              <w:noProof/>
            </w:rPr>
          </w:pPr>
          <w:r w:rsidRPr="002E3E7D">
            <w:rPr>
              <w:noProof/>
            </w:rPr>
            <w:t>Pour afficher les valeurs sur une période de temps, par exemple pour l’évolution du chiffre d’affaires ou des profits, essayez un graphique en courbes.</w:t>
          </w:r>
        </w:p>
        <w:p w:rsidR="004F3A8C" w:rsidRPr="002E3E7D" w:rsidRDefault="001C7EAC">
          <w:pPr>
            <w:pStyle w:val="Listepuces"/>
            <w:spacing w:after="180"/>
            <w:rPr>
              <w:noProof/>
            </w:rPr>
          </w:pPr>
          <w:r w:rsidRPr="002E3E7D">
            <w:rPr>
              <w:noProof/>
            </w:rPr>
            <w:t xml:space="preserve">Pour comparer deux jeux de valeurs connexes, par exemple pour comparer les salaires des dirigeants par rapport au nombre d’années au sein de l’entreprise, essayez un graphique en nuages. </w:t>
          </w:r>
        </w:p>
        <w:p w:rsidR="004F3A8C" w:rsidRPr="002E3E7D" w:rsidRDefault="001C7EAC">
          <w:pPr>
            <w:rPr>
              <w:noProof/>
            </w:rPr>
          </w:pPr>
          <w:r w:rsidRPr="002E3E7D">
            <w:rPr>
              <w:noProof/>
            </w:rPr>
            <w:t>Et lorsque vous êtes prêt à personnaliser l’aspect de votre graphique, cliquez simplement sur le graphique, puis reportez-vous aux icônes à droite pour toute modification, depuis le style et la mise en forme jusqu’à la gestion des données.</w:t>
          </w:r>
        </w:p>
      </w:sdtContent>
    </w:sdt>
    <w:p w:rsidR="00473CF8" w:rsidRDefault="00473CF8">
      <w:pPr>
        <w:pStyle w:val="Titre1"/>
        <w:rPr>
          <w:noProof/>
        </w:rPr>
      </w:pPr>
      <w:bookmarkStart w:id="3" w:name="_Toc424934682"/>
      <w:r>
        <w:rPr>
          <w:noProof/>
        </w:rPr>
        <w:lastRenderedPageBreak/>
        <w:t>Documentation technique</w:t>
      </w:r>
      <w:bookmarkEnd w:id="3"/>
    </w:p>
    <w:p w:rsidR="00473CF8" w:rsidRDefault="00473CF8" w:rsidP="00473CF8">
      <w:r>
        <w:t xml:space="preserve">Cette section </w:t>
      </w:r>
      <w:r w:rsidR="0081519E">
        <w:t>présente</w:t>
      </w:r>
      <w:r>
        <w:t xml:space="preserve"> une conception technique de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473CF8" w:rsidRDefault="00473CF8" w:rsidP="00473CF8"/>
    <w:p w:rsidR="00473CF8" w:rsidRDefault="00473CF8" w:rsidP="00473CF8"/>
    <w:p w:rsidR="00473CF8" w:rsidRDefault="00473CF8">
      <w:r>
        <w:br w:type="page"/>
      </w:r>
    </w:p>
    <w:p w:rsidR="00473CF8" w:rsidRDefault="00473CF8" w:rsidP="00473CF8">
      <w:pPr>
        <w:pStyle w:val="Titre1"/>
      </w:pPr>
      <w:bookmarkStart w:id="4" w:name="_Toc424934683"/>
      <w:r>
        <w:lastRenderedPageBreak/>
        <w:t>Référence de tags</w:t>
      </w:r>
      <w:bookmarkEnd w:id="4"/>
    </w:p>
    <w:p w:rsidR="00473CF8" w:rsidRDefault="00A858C7" w:rsidP="00473CF8">
      <w:r>
        <w:t xml:space="preserve">Cette section liste les principaux tags disponibles pour la création de formulaires dans la </w:t>
      </w:r>
      <w:proofErr w:type="spellStart"/>
      <w:r>
        <w:t>lead’s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473CF8" w:rsidRDefault="00A858C7" w:rsidP="00A858C7">
      <w:pPr>
        <w:pStyle w:val="Titre2"/>
      </w:pPr>
      <w:r>
        <w:t>Objet Texte</w:t>
      </w:r>
    </w:p>
    <w:p w:rsidR="00A858C7" w:rsidRDefault="00A858C7" w:rsidP="00473CF8">
      <w:r>
        <w:t xml:space="preserve">Cet objet est un champ texte classique (input type </w:t>
      </w:r>
      <w:proofErr w:type="spellStart"/>
      <w:r>
        <w:t>text</w:t>
      </w:r>
      <w:proofErr w:type="spellEnd"/>
      <w:r>
        <w:t>).</w:t>
      </w:r>
    </w:p>
    <w:p w:rsidR="00A858C7" w:rsidRDefault="00A858C7" w:rsidP="00A858C7">
      <w:pPr>
        <w:pStyle w:val="Titre3"/>
      </w:pPr>
      <w:r>
        <w:t>Appel TWIG</w:t>
      </w:r>
    </w:p>
    <w:p w:rsidR="00A858C7" w:rsidRP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473CF8"/>
    <w:p w:rsidR="00A858C7" w:rsidRDefault="00A858C7" w:rsidP="00A858C7">
      <w:pPr>
        <w:pStyle w:val="Titre2"/>
      </w:pPr>
      <w:r>
        <w:t xml:space="preserve">Objet zone de texte </w:t>
      </w:r>
      <w:proofErr w:type="spellStart"/>
      <w:r>
        <w:t>multiligne</w:t>
      </w:r>
      <w:proofErr w:type="spellEnd"/>
    </w:p>
    <w:p w:rsidR="00A858C7" w:rsidRDefault="00A858C7" w:rsidP="00A858C7">
      <w:r>
        <w:t xml:space="preserve">Cet objet est un champ </w:t>
      </w:r>
      <w:proofErr w:type="spellStart"/>
      <w:r>
        <w:t>textarea</w:t>
      </w:r>
      <w:proofErr w:type="spellEnd"/>
      <w:r>
        <w:t>.</w:t>
      </w:r>
    </w:p>
    <w:p w:rsidR="00A858C7" w:rsidRDefault="00A858C7" w:rsidP="00A858C7">
      <w:pPr>
        <w:pStyle w:val="Titre3"/>
      </w:pPr>
      <w:r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lastName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"&gt;&lt;/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textarea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2"/>
      </w:pPr>
      <w:r>
        <w:t>Objet : Téléphone</w:t>
      </w:r>
    </w:p>
    <w:p w:rsidR="00A858C7" w:rsidRDefault="00A858C7" w:rsidP="00A858C7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numéro de téléphone. Attention, n’oubliez l’ajout des contrôles de validation sur ce champ.</w:t>
      </w:r>
    </w:p>
    <w:p w:rsidR="00A858C7" w:rsidRDefault="00A858C7" w:rsidP="00A858C7">
      <w:pPr>
        <w:pStyle w:val="Titre3"/>
      </w:pPr>
      <w:r>
        <w:lastRenderedPageBreak/>
        <w:t>Appel TWIG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({'type': 'phone',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A858C7" w:rsidRDefault="00A858C7" w:rsidP="00A858C7">
      <w:pPr>
        <w:pStyle w:val="Textedetableau"/>
      </w:pPr>
    </w:p>
    <w:p w:rsidR="00A858C7" w:rsidRDefault="00A858C7" w:rsidP="00A858C7">
      <w:pPr>
        <w:pStyle w:val="Titre3"/>
      </w:pPr>
      <w:r>
        <w:t>Rendu HTML</w:t>
      </w:r>
    </w:p>
    <w:p w:rsidR="00A858C7" w:rsidRDefault="00A858C7" w:rsidP="00A858C7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r>
        <w:t>Objet : Email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 champ texte à une ligne utilisable pour la saisie d’un email. Attention, n’oubliez l’ajout des contrôles de validation sur ce champ.</w:t>
      </w: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  'type': 'email',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myEmail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'}}) 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myphone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858C7" w:rsidRDefault="00A858C7" w:rsidP="00A858C7"/>
    <w:p w:rsidR="007B45AA" w:rsidRDefault="007B45AA" w:rsidP="007B45AA">
      <w:pPr>
        <w:pStyle w:val="Titre2"/>
      </w:pPr>
      <w:r>
        <w:t xml:space="preserve">Objet : </w:t>
      </w:r>
      <w:proofErr w:type="spellStart"/>
      <w:r>
        <w:t>Checkbox</w:t>
      </w:r>
      <w:proofErr w:type="spellEnd"/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C’est une case à cocher. Par défaut non cochée.</w:t>
      </w:r>
    </w:p>
    <w:p w:rsidR="007B45AA" w:rsidRDefault="007B45AA" w:rsidP="007B45AA">
      <w:pPr>
        <w:pStyle w:val="Titre3"/>
      </w:pPr>
      <w:r>
        <w:t>Appel TWIG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({ 'type':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ab/>
        <w:t xml:space="preserve">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{'id':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','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'}}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 }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 :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&lt;input type="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 id="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myCheckbox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"/&gt;</w:t>
      </w:r>
    </w:p>
    <w:p w:rsidR="00A10C6E" w:rsidRDefault="00A10C6E" w:rsidP="00A10C6E"/>
    <w:p w:rsidR="007B45AA" w:rsidRDefault="007B45AA" w:rsidP="007B45AA">
      <w:pPr>
        <w:pStyle w:val="Titre3"/>
      </w:pPr>
      <w:r>
        <w:lastRenderedPageBreak/>
        <w:t>Attributs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Attribut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A10C6E">
            <w:r>
              <w:t>@</w:t>
            </w:r>
            <w:proofErr w:type="spellStart"/>
            <w:r>
              <w:t>checked</w:t>
            </w:r>
            <w:proofErr w:type="spellEnd"/>
            <w:r>
              <w:t>=’</w:t>
            </w:r>
            <w:proofErr w:type="spellStart"/>
            <w:r>
              <w:t>checked</w:t>
            </w:r>
            <w:proofErr w:type="spellEnd"/>
            <w:r>
              <w:t>’</w:t>
            </w:r>
          </w:p>
        </w:tc>
        <w:tc>
          <w:tcPr>
            <w:tcW w:w="4202" w:type="dxa"/>
          </w:tcPr>
          <w:p w:rsidR="007B45AA" w:rsidRDefault="007B45AA" w:rsidP="00A10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 cochée par défaut</w:t>
            </w:r>
          </w:p>
        </w:tc>
      </w:tr>
    </w:tbl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2"/>
      </w:pPr>
      <w:r>
        <w:t>Objet : Liste</w:t>
      </w:r>
    </w:p>
    <w:p w:rsidR="007B45AA" w:rsidRDefault="007B45AA" w:rsidP="007B45AA">
      <w:pPr>
        <w:pStyle w:val="NormalWeb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Ceci affiche une liste de référence contenant les valeurs de la liste configurée dans le backoffice sous l’identifiant ‘salutation’.</w:t>
      </w:r>
    </w:p>
    <w:p w:rsidR="007B45AA" w:rsidRDefault="007B45AA" w:rsidP="007B45AA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 liste va pouvoir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affichée sous une des formes suivantes :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déroulante type ‘select’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case à cocher type ‘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checkbox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’</w:t>
      </w:r>
    </w:p>
    <w:p w:rsidR="007B45AA" w:rsidRDefault="007B45AA" w:rsidP="007B45AA">
      <w:pPr>
        <w:numPr>
          <w:ilvl w:val="0"/>
          <w:numId w:val="6"/>
        </w:numPr>
        <w:spacing w:after="0" w:line="330" w:lineRule="atLeast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Liste de choix type ‘options’</w:t>
      </w:r>
    </w:p>
    <w:p w:rsidR="007B45AA" w:rsidRDefault="007B45AA" w:rsidP="007B45AA">
      <w:pPr>
        <w:spacing w:after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B45AA" w:rsidRDefault="007B45AA" w:rsidP="007B45AA">
      <w:pPr>
        <w:pStyle w:val="Titre3"/>
      </w:pPr>
      <w:r>
        <w:t>Appel TWIG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{{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field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{  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reference-list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'</w:t>
      </w:r>
      <w:proofErr w:type="spellStart"/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attributes</w:t>
      </w:r>
      <w:proofErr w:type="spellEnd"/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': {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id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'data-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list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'salutation',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    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validator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': 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required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 }</w:t>
      </w:r>
      <w:proofErr w:type="gramEnd"/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  }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) 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}}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t>Rendu HTML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&lt;select id="salutation"&gt;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&lt;option... valeurs de la liste de </w:t>
      </w:r>
      <w:proofErr w:type="spell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ref</w:t>
      </w:r>
      <w:proofErr w:type="spell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/&gt;</w:t>
      </w:r>
    </w:p>
    <w:p w:rsidR="007B45AA" w:rsidRDefault="007B45AA" w:rsidP="007B45AA">
      <w:pPr>
        <w:pStyle w:val="Prformat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&lt;/</w:t>
      </w:r>
      <w:proofErr w:type="gramStart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select</w:t>
      </w:r>
      <w:proofErr w:type="gramEnd"/>
      <w:r>
        <w:rPr>
          <w:rStyle w:val="Code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:rsidR="007B45AA" w:rsidRDefault="007B45AA" w:rsidP="007B45AA">
      <w:pPr>
        <w:pStyle w:val="Textedetableau"/>
      </w:pPr>
    </w:p>
    <w:p w:rsidR="007B45AA" w:rsidRDefault="007B45AA" w:rsidP="007B45AA">
      <w:pPr>
        <w:pStyle w:val="Titre3"/>
      </w:pPr>
      <w:r>
        <w:lastRenderedPageBreak/>
        <w:t>Attributs</w:t>
      </w:r>
    </w:p>
    <w:p w:rsidR="007B45AA" w:rsidRDefault="007B45AA" w:rsidP="007B45AA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7B45AA" w:rsidTr="007B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Attribut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45AA" w:rsidTr="007B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7B45AA" w:rsidRDefault="007B45AA" w:rsidP="007B45AA">
            <w:r>
              <w:t>@display</w:t>
            </w:r>
          </w:p>
        </w:tc>
        <w:tc>
          <w:tcPr>
            <w:tcW w:w="4202" w:type="dxa"/>
          </w:tcPr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Selectionne</w:t>
            </w:r>
            <w:proofErr w:type="spellEnd"/>
            <w:r>
              <w:t xml:space="preserve"> le type d’affichage :</w:t>
            </w:r>
          </w:p>
          <w:p w:rsidR="007B45AA" w:rsidRDefault="007B45AA" w:rsidP="007B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Checkbox</w:t>
            </w:r>
            <w:proofErr w:type="spellEnd"/>
          </w:p>
          <w:p w:rsidR="007B45AA" w:rsidRDefault="007B45AA" w:rsidP="007B45AA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</w:t>
            </w:r>
          </w:p>
        </w:tc>
      </w:tr>
    </w:tbl>
    <w:p w:rsidR="00A858C7" w:rsidRDefault="00A858C7" w:rsidP="00A858C7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7B45AA" w:rsidRDefault="007B45AA" w:rsidP="00A858C7"/>
    <w:p w:rsidR="007B45AA" w:rsidRDefault="007B45AA" w:rsidP="00A858C7"/>
    <w:p w:rsidR="007B45AA" w:rsidRDefault="00DA0844" w:rsidP="007B2A17">
      <w:pPr>
        <w:pStyle w:val="Titre1"/>
      </w:pPr>
      <w:r>
        <w:lastRenderedPageBreak/>
        <w:t xml:space="preserve">Les Paramètres de </w:t>
      </w:r>
      <w:r w:rsidR="00615948">
        <w:t>configuration</w:t>
      </w:r>
    </w:p>
    <w:p w:rsidR="00DA0844" w:rsidRDefault="00DA0844" w:rsidP="00A858C7"/>
    <w:p w:rsidR="003330C7" w:rsidRDefault="003330C7" w:rsidP="00A858C7">
      <w:r>
        <w:t>Module de recherche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02"/>
        <w:gridCol w:w="4202"/>
      </w:tblGrid>
      <w:tr w:rsidR="003330C7" w:rsidTr="007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3330C7" w:rsidRDefault="003330C7" w:rsidP="00725DB2">
            <w:r>
              <w:t>Attribut</w:t>
            </w:r>
          </w:p>
        </w:tc>
        <w:tc>
          <w:tcPr>
            <w:tcW w:w="4202" w:type="dxa"/>
          </w:tcPr>
          <w:p w:rsidR="003330C7" w:rsidRDefault="003330C7" w:rsidP="00725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330C7" w:rsidTr="0072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p w:rsidR="003330C7" w:rsidRDefault="003330C7" w:rsidP="00725DB2"/>
        </w:tc>
        <w:tc>
          <w:tcPr>
            <w:tcW w:w="4202" w:type="dxa"/>
          </w:tcPr>
          <w:p w:rsidR="003330C7" w:rsidRDefault="003330C7" w:rsidP="003330C7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A17" w:rsidRDefault="007B2A17" w:rsidP="00A858C7"/>
    <w:p w:rsidR="00DA0844" w:rsidRDefault="00DA0844" w:rsidP="00A858C7"/>
    <w:p w:rsidR="00A858C7" w:rsidRPr="00A858C7" w:rsidRDefault="00A858C7" w:rsidP="00A858C7"/>
    <w:p w:rsidR="00A858C7" w:rsidRDefault="00A858C7" w:rsidP="00473CF8"/>
    <w:p w:rsidR="00A858C7" w:rsidRDefault="00A858C7" w:rsidP="00473CF8"/>
    <w:p w:rsidR="00A858C7" w:rsidRPr="00473CF8" w:rsidRDefault="00A858C7" w:rsidP="00473CF8"/>
    <w:p w:rsidR="004F3A8C" w:rsidRPr="002E3E7D" w:rsidRDefault="001C7EAC">
      <w:pPr>
        <w:pStyle w:val="Titre1"/>
        <w:rPr>
          <w:noProof/>
        </w:rPr>
      </w:pPr>
      <w:bookmarkStart w:id="5" w:name="_Toc424934684"/>
      <w:r w:rsidRPr="002E3E7D">
        <w:rPr>
          <w:noProof/>
          <w:lang w:eastAsia="fr-FR"/>
        </w:rPr>
        <w:lastRenderedPageBreak/>
        <w:drawing>
          <wp:anchor distT="0" distB="0" distL="182880" distR="182880" simplePos="0" relativeHeight="251672576" behindDoc="0" locked="0" layoutInCell="1" allowOverlap="1" wp14:anchorId="396AB492" wp14:editId="4D9E0B65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877175"/>
            <wp:effectExtent l="0" t="0" r="22860" b="0"/>
            <wp:wrapSquare wrapText="bothSides"/>
            <wp:docPr id="13" name="Diagramme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CF8">
        <w:rPr>
          <w:noProof/>
        </w:rPr>
        <w:t>Annexes</w:t>
      </w:r>
      <w:bookmarkEnd w:id="5"/>
    </w:p>
    <w:p w:rsidR="004F3A8C" w:rsidRPr="002E3E7D" w:rsidRDefault="004F3A8C">
      <w:pPr>
        <w:rPr>
          <w:noProof/>
        </w:rPr>
      </w:pPr>
    </w:p>
    <w:sectPr w:rsidR="004F3A8C" w:rsidRPr="002E3E7D">
      <w:headerReference w:type="default" r:id="rId19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19" w:rsidRDefault="00365619">
      <w:pPr>
        <w:spacing w:after="0" w:line="240" w:lineRule="auto"/>
      </w:pPr>
      <w:r>
        <w:separator/>
      </w:r>
    </w:p>
    <w:p w:rsidR="00365619" w:rsidRDefault="00365619"/>
    <w:p w:rsidR="00365619" w:rsidRDefault="00365619"/>
  </w:endnote>
  <w:endnote w:type="continuationSeparator" w:id="0">
    <w:p w:rsidR="00365619" w:rsidRDefault="00365619">
      <w:pPr>
        <w:spacing w:after="0" w:line="240" w:lineRule="auto"/>
      </w:pPr>
      <w:r>
        <w:continuationSeparator/>
      </w:r>
    </w:p>
    <w:p w:rsidR="00365619" w:rsidRDefault="00365619"/>
    <w:p w:rsidR="00365619" w:rsidRDefault="003656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19" w:rsidRDefault="00365619">
      <w:pPr>
        <w:spacing w:after="0" w:line="240" w:lineRule="auto"/>
      </w:pPr>
      <w:r>
        <w:separator/>
      </w:r>
    </w:p>
    <w:p w:rsidR="00365619" w:rsidRDefault="00365619"/>
    <w:p w:rsidR="00365619" w:rsidRDefault="00365619"/>
  </w:footnote>
  <w:footnote w:type="continuationSeparator" w:id="0">
    <w:p w:rsidR="00365619" w:rsidRDefault="00365619">
      <w:pPr>
        <w:spacing w:after="0" w:line="240" w:lineRule="auto"/>
      </w:pPr>
      <w:r>
        <w:continuationSeparator/>
      </w:r>
    </w:p>
    <w:p w:rsidR="00365619" w:rsidRDefault="00365619"/>
    <w:p w:rsidR="00365619" w:rsidRDefault="003656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A10C6E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2E3E7D" w:rsidRDefault="00A10C6E">
          <w:pPr>
            <w:pStyle w:val="Titredinformations"/>
            <w:rPr>
              <w:noProof/>
            </w:rPr>
          </w:pPr>
          <w:r w:rsidRPr="002E3E7D">
            <w:rPr>
              <w:noProof/>
            </w:rPr>
            <w:t>Table des matières</w:t>
          </w:r>
        </w:p>
      </w:tc>
    </w:tr>
    <w:tr w:rsidR="00A10C6E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A10C6E" w:rsidRDefault="00A10C6E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A10C6E" w:rsidRDefault="00A10C6E">
          <w:pPr>
            <w:pStyle w:val="En-tte"/>
          </w:pPr>
        </w:p>
      </w:tc>
    </w:tr>
  </w:tbl>
  <w:p w:rsidR="00A10C6E" w:rsidRDefault="00A10C6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A10C6E" w:rsidRPr="00CB1409">
      <w:trPr>
        <w:trHeight w:hRule="exact" w:val="720"/>
        <w:jc w:val="right"/>
      </w:trPr>
      <w:tc>
        <w:tcPr>
          <w:tcW w:w="2088" w:type="dxa"/>
          <w:vAlign w:val="bottom"/>
        </w:tcPr>
        <w:p w:rsidR="00A10C6E" w:rsidRDefault="00A10C6E">
          <w:pPr>
            <w:pStyle w:val="Page"/>
          </w:pPr>
          <w: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63425B">
            <w:t>02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A10C6E" w:rsidRDefault="00A10C6E"/>
      </w:tc>
      <w:tc>
        <w:tcPr>
          <w:tcW w:w="8424" w:type="dxa"/>
          <w:vAlign w:val="bottom"/>
        </w:tcPr>
        <w:p w:rsidR="00A10C6E" w:rsidRPr="00A45330" w:rsidRDefault="00A10C6E">
          <w:pPr>
            <w:pStyle w:val="Titredinformations"/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63425B">
            <w:rPr>
              <w:noProof/>
            </w:rPr>
            <w:instrText>Installation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63425B">
            <w:rPr>
              <w:noProof/>
            </w:rPr>
            <w:instrText>Installation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63425B">
            <w:rPr>
              <w:noProof/>
            </w:rPr>
            <w:t>Installation</w:t>
          </w:r>
          <w:r>
            <w:fldChar w:fldCharType="end"/>
          </w:r>
        </w:p>
      </w:tc>
    </w:tr>
    <w:tr w:rsidR="00A10C6E" w:rsidRPr="00CB1409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</w:rPr>
          </w:pPr>
        </w:p>
      </w:tc>
      <w:tc>
        <w:tcPr>
          <w:tcW w:w="288" w:type="dxa"/>
        </w:tcPr>
        <w:p w:rsidR="00A10C6E" w:rsidRPr="00A45330" w:rsidRDefault="00A10C6E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A10C6E" w:rsidRPr="00A45330" w:rsidRDefault="00A10C6E">
          <w:pPr>
            <w:rPr>
              <w:sz w:val="10"/>
            </w:rPr>
          </w:pPr>
        </w:p>
      </w:tc>
    </w:tr>
  </w:tbl>
  <w:p w:rsidR="00A10C6E" w:rsidRPr="00A45330" w:rsidRDefault="00A10C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09C1720E"/>
    <w:multiLevelType w:val="hybridMultilevel"/>
    <w:tmpl w:val="BC08F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E09DE"/>
    <w:multiLevelType w:val="hybridMultilevel"/>
    <w:tmpl w:val="C24672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06D3D"/>
    <w:multiLevelType w:val="hybridMultilevel"/>
    <w:tmpl w:val="6EDA13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06DF4"/>
    <w:multiLevelType w:val="multilevel"/>
    <w:tmpl w:val="F77005E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74199D"/>
    <w:multiLevelType w:val="hybridMultilevel"/>
    <w:tmpl w:val="6564102C"/>
    <w:lvl w:ilvl="0" w:tplc="F68CD8F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81CE3"/>
    <w:multiLevelType w:val="hybridMultilevel"/>
    <w:tmpl w:val="A1BE5E30"/>
    <w:lvl w:ilvl="0" w:tplc="7CF89C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F8"/>
    <w:rsid w:val="00061FD2"/>
    <w:rsid w:val="001759C3"/>
    <w:rsid w:val="00175E50"/>
    <w:rsid w:val="001C7EAC"/>
    <w:rsid w:val="00227BC8"/>
    <w:rsid w:val="00281C80"/>
    <w:rsid w:val="002E3E7D"/>
    <w:rsid w:val="002F1011"/>
    <w:rsid w:val="003330C7"/>
    <w:rsid w:val="003421FA"/>
    <w:rsid w:val="00365619"/>
    <w:rsid w:val="00390B02"/>
    <w:rsid w:val="003F4B9E"/>
    <w:rsid w:val="00414AC8"/>
    <w:rsid w:val="0045174B"/>
    <w:rsid w:val="00454C87"/>
    <w:rsid w:val="0046442D"/>
    <w:rsid w:val="00473CF8"/>
    <w:rsid w:val="00474C39"/>
    <w:rsid w:val="004F3A8C"/>
    <w:rsid w:val="005967CB"/>
    <w:rsid w:val="00615948"/>
    <w:rsid w:val="0063425B"/>
    <w:rsid w:val="006E4111"/>
    <w:rsid w:val="00747A82"/>
    <w:rsid w:val="00786903"/>
    <w:rsid w:val="00795480"/>
    <w:rsid w:val="007B2A17"/>
    <w:rsid w:val="007B45AA"/>
    <w:rsid w:val="0081519E"/>
    <w:rsid w:val="008571C0"/>
    <w:rsid w:val="008723E7"/>
    <w:rsid w:val="008B4E82"/>
    <w:rsid w:val="008D181B"/>
    <w:rsid w:val="008E40AA"/>
    <w:rsid w:val="009562D6"/>
    <w:rsid w:val="009722B1"/>
    <w:rsid w:val="009D67B2"/>
    <w:rsid w:val="00A10C6E"/>
    <w:rsid w:val="00A23D3B"/>
    <w:rsid w:val="00A45330"/>
    <w:rsid w:val="00A50078"/>
    <w:rsid w:val="00A8057F"/>
    <w:rsid w:val="00A858C7"/>
    <w:rsid w:val="00AB66DB"/>
    <w:rsid w:val="00B556B5"/>
    <w:rsid w:val="00BE768B"/>
    <w:rsid w:val="00C51740"/>
    <w:rsid w:val="00CB1409"/>
    <w:rsid w:val="00D71C9B"/>
    <w:rsid w:val="00D970EC"/>
    <w:rsid w:val="00DA0844"/>
    <w:rsid w:val="00E67ECA"/>
    <w:rsid w:val="00F10758"/>
    <w:rsid w:val="00F30727"/>
    <w:rsid w:val="00F44E6D"/>
    <w:rsid w:val="00F45850"/>
    <w:rsid w:val="00F45D58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A85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A858C7"/>
    <w:rPr>
      <w:rFonts w:asciiTheme="majorHAnsi" w:eastAsiaTheme="majorEastAsia" w:hAnsiTheme="majorHAnsi" w:cstheme="majorBidi"/>
      <w:i/>
      <w:iCs/>
      <w:color w:val="BF2B0E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A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58C7"/>
    <w:rPr>
      <w:rFonts w:ascii="Courier New" w:eastAsia="Times New Roman" w:hAnsi="Courier New" w:cs="Courier New"/>
      <w:color w:val="auto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858C7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1"/>
    <w:rsid w:val="00A858C7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table" w:customStyle="1" w:styleId="GridTable4Accent1">
    <w:name w:val="Grid Table 4 Accent 1"/>
    <w:basedOn w:val="TableauNormal"/>
    <w:uiPriority w:val="49"/>
    <w:rsid w:val="007B45AA"/>
    <w:pPr>
      <w:spacing w:after="0" w:line="240" w:lineRule="auto"/>
    </w:pPr>
    <w:tblPr>
      <w:tblStyleRowBandSize w:val="1"/>
      <w:tblStyleColBandSize w:val="1"/>
      <w:tblBorders>
        <w:top w:val="single" w:sz="4" w:space="0" w:color="F58F7A" w:themeColor="accent1" w:themeTint="99"/>
        <w:left w:val="single" w:sz="4" w:space="0" w:color="F58F7A" w:themeColor="accent1" w:themeTint="99"/>
        <w:bottom w:val="single" w:sz="4" w:space="0" w:color="F58F7A" w:themeColor="accent1" w:themeTint="99"/>
        <w:right w:val="single" w:sz="4" w:space="0" w:color="F58F7A" w:themeColor="accent1" w:themeTint="99"/>
        <w:insideH w:val="single" w:sz="4" w:space="0" w:color="F58F7A" w:themeColor="accent1" w:themeTint="99"/>
        <w:insideV w:val="single" w:sz="4" w:space="0" w:color="F58F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4623" w:themeColor="accent1"/>
          <w:left w:val="single" w:sz="4" w:space="0" w:color="EF4623" w:themeColor="accent1"/>
          <w:bottom w:val="single" w:sz="4" w:space="0" w:color="EF4623" w:themeColor="accent1"/>
          <w:right w:val="single" w:sz="4" w:space="0" w:color="EF4623" w:themeColor="accent1"/>
          <w:insideH w:val="nil"/>
          <w:insideV w:val="nil"/>
        </w:tcBorders>
        <w:shd w:val="clear" w:color="auto" w:fill="EF4623" w:themeFill="accent1"/>
      </w:tcPr>
    </w:tblStylePr>
    <w:tblStylePr w:type="lastRow">
      <w:rPr>
        <w:b/>
        <w:bCs/>
      </w:rPr>
      <w:tblPr/>
      <w:tcPr>
        <w:tcBorders>
          <w:top w:val="double" w:sz="4" w:space="0" w:color="EF46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9D2" w:themeFill="accent1" w:themeFillTint="33"/>
      </w:tcPr>
    </w:tblStylePr>
    <w:tblStylePr w:type="band1Horz">
      <w:tblPr/>
      <w:tcPr>
        <w:shd w:val="clear" w:color="auto" w:fill="FBD9D2" w:themeFill="accent1" w:themeFillTint="33"/>
      </w:tcPr>
    </w:tblStylePr>
  </w:style>
  <w:style w:type="character" w:customStyle="1" w:styleId="apple-converted-space">
    <w:name w:val="apple-converted-space"/>
    <w:basedOn w:val="Policepardfaut"/>
    <w:rsid w:val="007B45AA"/>
  </w:style>
  <w:style w:type="paragraph" w:styleId="Paragraphedeliste">
    <w:name w:val="List Paragraph"/>
    <w:basedOn w:val="Normal"/>
    <w:uiPriority w:val="34"/>
    <w:qFormat/>
    <w:rsid w:val="007B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ellaw/leadsfactory/tree/master/Install" TargetMode="Externa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lastic.co/guide/en/elasticsearch/guide/current/_installing_elasticsearch.html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6\RedAndBlack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Tapez une légende ici.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Pour remplacer l’image par la vôtre, sélectionnez-la, puis appuyez sur Suppr. Vous verrez un espace réservé sur lequel vous pouvez cliquer pour sélectionner votre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35049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4194" custLinFactNeighborX="309" custLinFactNeighborY="-5608"/>
      <dgm:spPr/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4E7F29F9-E9DA-485F-9AF5-7CC8F9689272}" type="presOf" srcId="{A1CF204F-A4AE-4C27-A499-A84CC462CB14}" destId="{ED07D604-A1FA-45C2-83E8-46304F4E23CF}" srcOrd="0" destOrd="0" presId="NewsLayout3_4/15/2011 5:17:28 PM#11"/>
    <dgm:cxn modelId="{166876CF-7408-4731-9FD2-ADE7EC764C1E}" type="presOf" srcId="{676DE0A4-046E-4C76-A131-D2C54B5B49EE}" destId="{60DFF8CA-6103-4981-914D-3C38802974B5}" srcOrd="0" destOrd="0" presId="NewsLayout3_4/15/2011 5:17:28 PM#11"/>
    <dgm:cxn modelId="{AB6A7C59-ED6F-4672-BC77-0699D5ED459F}" type="presParOf" srcId="{ED07D604-A1FA-45C2-83E8-46304F4E23CF}" destId="{60DFF8CA-6103-4981-914D-3C38802974B5}" srcOrd="0" destOrd="0" presId="NewsLayout3_4/15/2011 5:17:28 PM#11"/>
    <dgm:cxn modelId="{A8A94DC4-15B9-40DA-B823-EC99CF8E85C2}" type="presParOf" srcId="{ED07D604-A1FA-45C2-83E8-46304F4E23CF}" destId="{555CF3B6-8260-41B2-8A09-5EFEF9CB6167}" srcOrd="1" destOrd="0" presId="NewsLayout3_4/15/2011 5:17:28 PM#1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59095"/>
          <a:ext cx="1234440" cy="171273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Tapez une légende ici.</a:t>
          </a:r>
          <a:br>
            <a:rPr lang="en-US" sz="900" kern="1200"/>
          </a:b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Pour remplacer l’image par la vôtre, sélectionnez-la, puis appuyez sur Suppr. Vous verrez un espace réservé sur lequel vous pouvez cliquer pour sélectionner votre image.</a:t>
          </a:r>
        </a:p>
      </dsp:txBody>
      <dsp:txXfrm>
        <a:off x="0" y="5959095"/>
        <a:ext cx="1234440" cy="1712737"/>
      </dsp:txXfrm>
    </dsp:sp>
    <dsp:sp modelId="{555CF3B6-8260-41B2-8A09-5EFEF9CB6167}">
      <dsp:nvSpPr>
        <dsp:cNvPr id="0" name=""/>
        <dsp:cNvSpPr/>
      </dsp:nvSpPr>
      <dsp:spPr>
        <a:xfrm>
          <a:off x="0" y="187215"/>
          <a:ext cx="1234440" cy="5638625"/>
        </a:xfrm>
        <a:prstGeom prst="rect">
          <a:avLst/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1">
  <dgm:title val="Encadré de la photo"/>
  <dgm:desc val="Réduire l’image au-dessus de la légende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Documentation technique et fonctionnelle.</Abstract>
  <CompanyAddress/>
  <CompanyPhone/>
  <CompanyFax/>
  <CompanyEmail>Eric.wallet@exol.fr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938F-0A00-4270-8DB8-BB6D299F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4F3FA-259E-4E29-AC6B-7FD00C4A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6158</TotalTime>
  <Pages>14</Pages>
  <Words>1040</Words>
  <Characters>5726</Characters>
  <Application>Microsoft Office Word</Application>
  <DocSecurity>0</DocSecurity>
  <Lines>47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Lead’s FACTORY</vt:lpstr>
      <vt:lpstr/>
      <vt:lpstr/>
    </vt:vector>
  </TitlesOfParts>
  <Company>EXOL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Lead’s FACTORY</dc:title>
  <dc:subject>Documentation</dc:subject>
  <dc:creator>Eric Wallet</dc:creator>
  <cp:keywords/>
  <cp:lastModifiedBy>Eric Wallet</cp:lastModifiedBy>
  <cp:revision>9</cp:revision>
  <dcterms:created xsi:type="dcterms:W3CDTF">2015-07-16T09:11:00Z</dcterms:created>
  <dcterms:modified xsi:type="dcterms:W3CDTF">2015-09-28T09:36:00Z</dcterms:modified>
  <cp:contentStatus>http://www.exol.fr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